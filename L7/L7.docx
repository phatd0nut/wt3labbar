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865A" w14:textId="2A5E76E2" w:rsidR="00CE4F9F" w:rsidRDefault="00D76D4F" w:rsidP="006155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L7a</w:t>
      </w:r>
    </w:p>
    <w:p w14:paraId="050385D6" w14:textId="06AC3050" w:rsidR="00D76D4F" w:rsidRDefault="00D76D4F" w:rsidP="00615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sökoptimering gjordes på webbsidan </w:t>
      </w:r>
      <w:hyperlink r:id="rId7" w:history="1">
        <w:r w:rsidRPr="00D76D4F">
          <w:rPr>
            <w:rStyle w:val="Hyperlnk"/>
            <w:rFonts w:ascii="Times New Roman" w:hAnsi="Times New Roman" w:cs="Times New Roman"/>
            <w:sz w:val="24"/>
            <w:szCs w:val="24"/>
          </w:rPr>
          <w:t>https://rainbow-toffee-19473b.netlify.app/index.html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som är webbsidan som gjordes i samband med uppgift 3 i kursen webbteknik 1. Följande webbplatser användes för att utföra optimeringen: </w:t>
      </w:r>
      <w:hyperlink r:id="rId8" w:history="1">
        <w:r w:rsidRPr="00D276EC">
          <w:rPr>
            <w:rStyle w:val="Hyperlnk"/>
            <w:rFonts w:ascii="Times New Roman" w:hAnsi="Times New Roman" w:cs="Times New Roman"/>
            <w:sz w:val="24"/>
            <w:szCs w:val="24"/>
          </w:rPr>
          <w:t>www.sokmotorkonsult.se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och </w:t>
      </w:r>
      <w:hyperlink r:id="rId9" w:history="1">
        <w:r w:rsidRPr="00D276EC">
          <w:rPr>
            <w:rStyle w:val="Hyperlnk"/>
            <w:rFonts w:ascii="Times New Roman" w:hAnsi="Times New Roman" w:cs="Times New Roman"/>
            <w:sz w:val="24"/>
            <w:szCs w:val="24"/>
          </w:rPr>
          <w:t>www.adveriser.com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C6300D" w14:textId="138CBA7F" w:rsidR="00A25C60" w:rsidRDefault="00A25C60" w:rsidP="00615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första som båda sökoptimeringstjänsterna gjorde en anmärkning på var att webbplatsen saknade en h1 titel. Detta gjorde så att webbplatsen tappade 16 poäng på Sökmotorkonsult och på </w:t>
      </w:r>
      <w:proofErr w:type="spellStart"/>
      <w:r>
        <w:rPr>
          <w:rFonts w:ascii="Times New Roman" w:hAnsi="Times New Roman" w:cs="Times New Roman"/>
          <w:sz w:val="24"/>
          <w:szCs w:val="24"/>
        </w:rPr>
        <w:t>Adveriser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blev utfallet 6 av 10 poäng. Dock innehåller sidans titel söktermen som inkluderades i optimeringen samt att längden på sidans titel var optimal (</w:t>
      </w:r>
      <w:r w:rsidR="00FC06DA">
        <w:rPr>
          <w:rFonts w:ascii="Times New Roman" w:hAnsi="Times New Roman" w:cs="Times New Roman"/>
          <w:sz w:val="24"/>
          <w:szCs w:val="24"/>
        </w:rPr>
        <w:t>mellan 10 och</w:t>
      </w:r>
      <w:r>
        <w:rPr>
          <w:rFonts w:ascii="Times New Roman" w:hAnsi="Times New Roman" w:cs="Times New Roman"/>
          <w:sz w:val="24"/>
          <w:szCs w:val="24"/>
        </w:rPr>
        <w:t xml:space="preserve"> 70 tecken, sidans titel landade på 46).</w:t>
      </w:r>
    </w:p>
    <w:p w14:paraId="614FE762" w14:textId="413A4F51" w:rsidR="00A25C60" w:rsidRDefault="00A25C60" w:rsidP="00615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Ett förbättringsarbete i detta utfall hade varit att inkludera ett h1 element i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>-avsnittet i HTML koden. Så som det är idag på webbplatsen återfinns endast h2 element och inget h1. Denna åtgärd skulle höja betyget på webbplatsen.</w:t>
      </w:r>
    </w:p>
    <w:p w14:paraId="7501A83F" w14:textId="3A2ACE7C" w:rsidR="00A25C60" w:rsidRDefault="00A25C60" w:rsidP="00615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Ett annat område webbsidan faller på är avsaknaden av meta-tags. På </w:t>
      </w:r>
      <w:proofErr w:type="spellStart"/>
      <w:r>
        <w:rPr>
          <w:rFonts w:ascii="Times New Roman" w:hAnsi="Times New Roman" w:cs="Times New Roman"/>
          <w:sz w:val="24"/>
          <w:szCs w:val="24"/>
        </w:rPr>
        <w:t>Adviser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ges 3 av 10 poäng och på Sökmotorkonsult blir det -4 poäng. Siterna efterfrågar </w:t>
      </w:r>
      <w:r w:rsidR="00970F30">
        <w:rPr>
          <w:rFonts w:ascii="Times New Roman" w:hAnsi="Times New Roman" w:cs="Times New Roman"/>
          <w:sz w:val="24"/>
          <w:szCs w:val="24"/>
        </w:rPr>
        <w:t>beskrivning över innehållet och meta-</w:t>
      </w:r>
      <w:proofErr w:type="spellStart"/>
      <w:r w:rsidR="00970F30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970F30">
        <w:rPr>
          <w:rFonts w:ascii="Times New Roman" w:hAnsi="Times New Roman" w:cs="Times New Roman"/>
          <w:sz w:val="24"/>
          <w:szCs w:val="24"/>
        </w:rPr>
        <w:t>. Även bilderna på sidan saknar en alt-tagg för beskrivning över innehållet.</w:t>
      </w:r>
    </w:p>
    <w:p w14:paraId="310B5736" w14:textId="17403BBF" w:rsidR="00970F30" w:rsidRDefault="00970F30" w:rsidP="00615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 förbättringsarbete för att höja resultatet hade varit att åtgärda detta med att införa meta-beskrivning och alt tags.</w:t>
      </w:r>
    </w:p>
    <w:p w14:paraId="1640D9EB" w14:textId="70611592" w:rsidR="00970F30" w:rsidRDefault="00970F30" w:rsidP="00615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Båda optimeringstjänsterna gav utslag på textmängd och innehåll, vilket var för lågt.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Adveriser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gav 5/10 poäng och Sökoptimeringskonsulten gav -10 på textvolymen och -13 på textrelevansen. Det fanns för lite text på index-sidan av U3 webbplatsen och även relevansen var låg då söktermen inte återfanns i brödtexten.</w:t>
      </w:r>
    </w:p>
    <w:p w14:paraId="2F50F367" w14:textId="57857A13" w:rsidR="00970F30" w:rsidRDefault="00970F30" w:rsidP="00615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Detta kan åtgärdas genom att införa brödtext på index sidan i form av en välkomsttext där sökordet läggs in.</w:t>
      </w:r>
    </w:p>
    <w:p w14:paraId="36A90471" w14:textId="55871B79" w:rsidR="00970F30" w:rsidRDefault="00970F30" w:rsidP="00615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Båda tjänsterna ger utfall på </w:t>
      </w:r>
      <w:r w:rsidRPr="00970F30">
        <w:rPr>
          <w:rFonts w:ascii="Times New Roman" w:hAnsi="Times New Roman" w:cs="Times New Roman"/>
          <w:sz w:val="24"/>
          <w:szCs w:val="24"/>
        </w:rPr>
        <w:t>URL:en</w:t>
      </w:r>
      <w:r>
        <w:rPr>
          <w:rFonts w:ascii="Times New Roman" w:hAnsi="Times New Roman" w:cs="Times New Roman"/>
          <w:sz w:val="24"/>
          <w:szCs w:val="24"/>
        </w:rPr>
        <w:t xml:space="preserve"> eftersom sökordet inte är inkluderat i den. Detta kan enkelt åtgärdas genom att införskaffa en domän men eftersom webbplatsen var avsedd som en kursuppgift investeras det inte i en domän då webbplatsen aldrig var tänkt att användas i något annat syfte än övning.</w:t>
      </w:r>
    </w:p>
    <w:p w14:paraId="3B35D908" w14:textId="39936B27" w:rsidR="00970F30" w:rsidRDefault="0044097E" w:rsidP="006155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Adveriser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 lägre poäng på dokumentstruktur och länkar. På dokumentstrukturen tappar sidan på att söktermen saknas i alt-texterna på bilden samt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microdata</w:t>
      </w:r>
      <w:proofErr w:type="spellEnd"/>
      <w:r>
        <w:rPr>
          <w:rFonts w:ascii="Times New Roman" w:hAnsi="Times New Roman" w:cs="Times New Roman"/>
          <w:sz w:val="24"/>
          <w:szCs w:val="24"/>
        </w:rPr>
        <w:t>-definitioner. Webbsidan berättar inte om den ska representeras på en dator eller mobil exempelvis. På länk aspekten tappar sidan poäng då det saknas en ”</w:t>
      </w:r>
      <w:proofErr w:type="spellStart"/>
      <w:r>
        <w:rPr>
          <w:rFonts w:ascii="Times New Roman" w:hAnsi="Times New Roman" w:cs="Times New Roman"/>
          <w:sz w:val="24"/>
          <w:szCs w:val="24"/>
        </w:rPr>
        <w:t>canonical</w:t>
      </w:r>
      <w:proofErr w:type="spellEnd"/>
      <w:r>
        <w:rPr>
          <w:rFonts w:ascii="Times New Roman" w:hAnsi="Times New Roman" w:cs="Times New Roman"/>
          <w:sz w:val="24"/>
          <w:szCs w:val="24"/>
        </w:rPr>
        <w:t>”, en länk till ursprungs sidan.</w:t>
      </w:r>
    </w:p>
    <w:p w14:paraId="64302866" w14:textId="3874A8C1" w:rsidR="00970F30" w:rsidRDefault="0044097E" w:rsidP="00615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Detta går att åtgärda genom att införa en alt-beskrivning på webbsidans logga då det idag inte finns samt att införa sökordet i den och tillägg av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Länk till </w:t>
      </w:r>
      <w:r w:rsidR="00FC06DA">
        <w:rPr>
          <w:rFonts w:ascii="Times New Roman" w:hAnsi="Times New Roman" w:cs="Times New Roman"/>
          <w:sz w:val="24"/>
          <w:szCs w:val="24"/>
        </w:rPr>
        <w:t xml:space="preserve">ursprungs </w:t>
      </w:r>
      <w:r>
        <w:rPr>
          <w:rFonts w:ascii="Times New Roman" w:hAnsi="Times New Roman" w:cs="Times New Roman"/>
          <w:sz w:val="24"/>
          <w:szCs w:val="24"/>
        </w:rPr>
        <w:t>sidan finns</w:t>
      </w:r>
      <w:r w:rsidR="00FC06DA">
        <w:rPr>
          <w:rFonts w:ascii="Times New Roman" w:hAnsi="Times New Roman" w:cs="Times New Roman"/>
          <w:sz w:val="24"/>
          <w:szCs w:val="24"/>
        </w:rPr>
        <w:t xml:space="preserve"> redan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6DA">
        <w:rPr>
          <w:rFonts w:ascii="Times New Roman" w:hAnsi="Times New Roman" w:cs="Times New Roman"/>
          <w:sz w:val="24"/>
          <w:szCs w:val="24"/>
        </w:rPr>
        <w:t xml:space="preserve">i logotypen samt i den globala navigeringen benämnt som ”start”. Dock fattas det i HTML-dokumentet en angiven </w:t>
      </w:r>
      <w:proofErr w:type="spellStart"/>
      <w:r w:rsidR="00FC06DA">
        <w:rPr>
          <w:rFonts w:ascii="Times New Roman" w:hAnsi="Times New Roman" w:cs="Times New Roman"/>
          <w:sz w:val="24"/>
          <w:szCs w:val="24"/>
        </w:rPr>
        <w:t>canonical</w:t>
      </w:r>
      <w:proofErr w:type="spellEnd"/>
      <w:r w:rsidR="00FC06DA">
        <w:rPr>
          <w:rFonts w:ascii="Times New Roman" w:hAnsi="Times New Roman" w:cs="Times New Roman"/>
          <w:sz w:val="24"/>
          <w:szCs w:val="24"/>
        </w:rPr>
        <w:t xml:space="preserve"> länk för att ange ursprungs sida, alltså kan detta läggas in som åtgärd för förbättring.</w:t>
      </w:r>
    </w:p>
    <w:p w14:paraId="6E7AC662" w14:textId="0B42E271" w:rsidR="00FC06DA" w:rsidRPr="00D76D4F" w:rsidRDefault="00FC06DA" w:rsidP="00615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övriga resultat såsom titel, länkade dokument och hastighet gav webbplatsen ett bra resultat och åtgärder här behövs därav inte.</w:t>
      </w:r>
    </w:p>
    <w:sectPr w:rsidR="00FC06DA" w:rsidRPr="00D76D4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E026" w14:textId="77777777" w:rsidR="00D76D4F" w:rsidRDefault="00D76D4F" w:rsidP="00DB7EF5">
      <w:pPr>
        <w:spacing w:after="0" w:line="240" w:lineRule="auto"/>
      </w:pPr>
      <w:r>
        <w:separator/>
      </w:r>
    </w:p>
  </w:endnote>
  <w:endnote w:type="continuationSeparator" w:id="0">
    <w:p w14:paraId="2BA05662" w14:textId="77777777" w:rsidR="00D76D4F" w:rsidRDefault="00D76D4F" w:rsidP="00DB7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7140743"/>
      <w:docPartObj>
        <w:docPartGallery w:val="Page Numbers (Bottom of Page)"/>
        <w:docPartUnique/>
      </w:docPartObj>
    </w:sdtPr>
    <w:sdtEndPr/>
    <w:sdtContent>
      <w:p w14:paraId="494DCD4E" w14:textId="77777777" w:rsidR="00DB7EF5" w:rsidRDefault="00DB7EF5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9F4F0" w14:textId="77777777" w:rsidR="00DB7EF5" w:rsidRDefault="00DB7EF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3F40C" w14:textId="77777777" w:rsidR="00D76D4F" w:rsidRDefault="00D76D4F" w:rsidP="00DB7EF5">
      <w:pPr>
        <w:spacing w:after="0" w:line="240" w:lineRule="auto"/>
      </w:pPr>
      <w:r>
        <w:separator/>
      </w:r>
    </w:p>
  </w:footnote>
  <w:footnote w:type="continuationSeparator" w:id="0">
    <w:p w14:paraId="1E2941A6" w14:textId="77777777" w:rsidR="00D76D4F" w:rsidRDefault="00D76D4F" w:rsidP="00DB7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3B5F" w14:textId="77777777" w:rsidR="00DB7EF5" w:rsidRPr="00DB7EF5" w:rsidRDefault="00DB7EF5" w:rsidP="00DB7EF5">
    <w:pPr>
      <w:pStyle w:val="Sidhuvud"/>
      <w:rPr>
        <w:rFonts w:ascii="Times New Roman" w:hAnsi="Times New Roman" w:cs="Times New Roman"/>
        <w:sz w:val="18"/>
        <w:szCs w:val="18"/>
      </w:rPr>
    </w:pPr>
    <w:r w:rsidRPr="00DB7EF5">
      <w:rPr>
        <w:rFonts w:ascii="Times New Roman" w:hAnsi="Times New Roman" w:cs="Times New Roman"/>
        <w:sz w:val="18"/>
        <w:szCs w:val="18"/>
      </w:rPr>
      <w:t xml:space="preserve">Enor Zilkiqi </w:t>
    </w:r>
    <w:r w:rsidRPr="00DB7EF5">
      <w:rPr>
        <w:rFonts w:ascii="Times New Roman" w:hAnsi="Times New Roman" w:cs="Times New Roman"/>
        <w:sz w:val="18"/>
        <w:szCs w:val="18"/>
      </w:rPr>
      <w:tab/>
    </w:r>
    <w:r w:rsidRPr="00DB7EF5">
      <w:rPr>
        <w:rFonts w:ascii="Times New Roman" w:hAnsi="Times New Roman" w:cs="Times New Roman"/>
        <w:sz w:val="18"/>
        <w:szCs w:val="18"/>
      </w:rPr>
      <w:tab/>
    </w:r>
    <w:r w:rsidR="000E7035">
      <w:rPr>
        <w:rFonts w:ascii="Times New Roman" w:hAnsi="Times New Roman" w:cs="Times New Roman"/>
        <w:sz w:val="18"/>
        <w:szCs w:val="18"/>
      </w:rPr>
      <w:t>01/01/23</w:t>
    </w:r>
  </w:p>
  <w:p w14:paraId="134484D4" w14:textId="24BF73CD" w:rsidR="00DB7EF5" w:rsidRPr="00DB7EF5" w:rsidRDefault="00D76D4F" w:rsidP="00DB7EF5">
    <w:pPr>
      <w:pStyle w:val="Sidhuvud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L7</w:t>
    </w:r>
    <w:r w:rsidR="00DB7EF5" w:rsidRPr="00DB7EF5">
      <w:rPr>
        <w:rFonts w:ascii="Times New Roman" w:hAnsi="Times New Roman" w:cs="Times New Roman"/>
        <w:sz w:val="18"/>
        <w:szCs w:val="18"/>
      </w:rPr>
      <w:tab/>
    </w:r>
    <w:r w:rsidR="00DB7EF5" w:rsidRPr="00DB7EF5">
      <w:rPr>
        <w:rFonts w:ascii="Times New Roman" w:hAnsi="Times New Roman" w:cs="Times New Roman"/>
        <w:sz w:val="18"/>
        <w:szCs w:val="18"/>
      </w:rPr>
      <w:tab/>
    </w:r>
    <w:r>
      <w:rPr>
        <w:rFonts w:ascii="Times New Roman" w:hAnsi="Times New Roman" w:cs="Times New Roman"/>
        <w:sz w:val="18"/>
        <w:szCs w:val="18"/>
      </w:rPr>
      <w:t>1ME323 – Webbteknik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4F"/>
    <w:rsid w:val="00072F78"/>
    <w:rsid w:val="00076E44"/>
    <w:rsid w:val="000A2D2F"/>
    <w:rsid w:val="000C4E38"/>
    <w:rsid w:val="000D5DFB"/>
    <w:rsid w:val="000E7035"/>
    <w:rsid w:val="000F6576"/>
    <w:rsid w:val="00110A7E"/>
    <w:rsid w:val="00166124"/>
    <w:rsid w:val="001761E9"/>
    <w:rsid w:val="001B5981"/>
    <w:rsid w:val="002867AD"/>
    <w:rsid w:val="003448C5"/>
    <w:rsid w:val="00397AE0"/>
    <w:rsid w:val="003B5B5C"/>
    <w:rsid w:val="00436178"/>
    <w:rsid w:val="0044097E"/>
    <w:rsid w:val="00443447"/>
    <w:rsid w:val="0044353F"/>
    <w:rsid w:val="004A3E91"/>
    <w:rsid w:val="004D29B7"/>
    <w:rsid w:val="00500D8F"/>
    <w:rsid w:val="0050342A"/>
    <w:rsid w:val="005418E7"/>
    <w:rsid w:val="005B4EEF"/>
    <w:rsid w:val="00600AC9"/>
    <w:rsid w:val="0061553A"/>
    <w:rsid w:val="00616419"/>
    <w:rsid w:val="00632CC3"/>
    <w:rsid w:val="006631C3"/>
    <w:rsid w:val="00663B43"/>
    <w:rsid w:val="00686998"/>
    <w:rsid w:val="006B3228"/>
    <w:rsid w:val="006F70F7"/>
    <w:rsid w:val="00703D8A"/>
    <w:rsid w:val="007137B9"/>
    <w:rsid w:val="007279B0"/>
    <w:rsid w:val="007F7AA2"/>
    <w:rsid w:val="00833C21"/>
    <w:rsid w:val="00837739"/>
    <w:rsid w:val="00876191"/>
    <w:rsid w:val="00970F30"/>
    <w:rsid w:val="00974650"/>
    <w:rsid w:val="00997395"/>
    <w:rsid w:val="009D754E"/>
    <w:rsid w:val="00A04A65"/>
    <w:rsid w:val="00A25C60"/>
    <w:rsid w:val="00A56641"/>
    <w:rsid w:val="00A63E97"/>
    <w:rsid w:val="00A77B79"/>
    <w:rsid w:val="00B0026B"/>
    <w:rsid w:val="00B3699D"/>
    <w:rsid w:val="00C010F5"/>
    <w:rsid w:val="00C155B9"/>
    <w:rsid w:val="00C66169"/>
    <w:rsid w:val="00C958B9"/>
    <w:rsid w:val="00CD5D39"/>
    <w:rsid w:val="00CE4F9F"/>
    <w:rsid w:val="00CE784D"/>
    <w:rsid w:val="00D27C95"/>
    <w:rsid w:val="00D62781"/>
    <w:rsid w:val="00D76D4F"/>
    <w:rsid w:val="00D775DD"/>
    <w:rsid w:val="00D86266"/>
    <w:rsid w:val="00DB7EF5"/>
    <w:rsid w:val="00DF64C7"/>
    <w:rsid w:val="00E00A6C"/>
    <w:rsid w:val="00E44C8F"/>
    <w:rsid w:val="00E8088E"/>
    <w:rsid w:val="00EF5ED6"/>
    <w:rsid w:val="00FB4C47"/>
    <w:rsid w:val="00FC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82954"/>
  <w15:chartTrackingRefBased/>
  <w15:docId w15:val="{7A42612F-47BF-4E40-86A3-76B7D5E6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B7E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B7EF5"/>
  </w:style>
  <w:style w:type="paragraph" w:styleId="Sidfot">
    <w:name w:val="footer"/>
    <w:basedOn w:val="Normal"/>
    <w:link w:val="SidfotChar"/>
    <w:uiPriority w:val="99"/>
    <w:unhideWhenUsed/>
    <w:rsid w:val="00DB7E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B7EF5"/>
  </w:style>
  <w:style w:type="character" w:styleId="Hyperlnk">
    <w:name w:val="Hyperlink"/>
    <w:basedOn w:val="Standardstycketeckensnitt"/>
    <w:uiPriority w:val="99"/>
    <w:unhideWhenUsed/>
    <w:rsid w:val="00CE4F9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E4F9F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A77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kmotorkonsult.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inbow-toffee-19473b.netlify.app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dverise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orz\OneDrive\Skrivbord\LNU%20help\Rapportmal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/>
</file>

<file path=customXml/itemProps1.xml><?xml version="1.0" encoding="utf-8"?>
<ds:datastoreItem xmlns:ds="http://schemas.openxmlformats.org/officeDocument/2006/customXml" ds:itemID="{93AD97F1-E10A-4E41-94F3-5C211F6A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Rapportmall.dotx</Template>
  <TotalTime>50</TotalTime>
  <Pages>1</Pages>
  <Words>489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Enor Zilkiqi</dc:creator>
  <cp:keywords/>
  <dc:description/>
  <cp:lastModifiedBy>Enor Zilkiqi</cp:lastModifiedBy>
  <cp:revision>1</cp:revision>
  <dcterms:created xsi:type="dcterms:W3CDTF">2023-03-06T14:03:00Z</dcterms:created>
  <dcterms:modified xsi:type="dcterms:W3CDTF">2023-03-06T14:53:00Z</dcterms:modified>
</cp:coreProperties>
</file>